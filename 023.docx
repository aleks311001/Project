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C4" w:rsidRPr="003345F8" w:rsidRDefault="00844DC4">
      <w:pPr>
        <w:rPr>
          <w:lang w:val="en-US"/>
        </w:rPr>
      </w:pPr>
      <w:r>
        <w:rPr>
          <w:lang w:val="en-US"/>
        </w:rPr>
        <w:t>50232</w:t>
      </w: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8pt;height:263.25pt;visibility:visible">
            <v:imagedata r:id="rId4" o:title=""/>
          </v:shape>
        </w:pict>
      </w:r>
      <w:r>
        <w:rPr>
          <w:noProof/>
          <w:lang w:eastAsia="ru-RU"/>
        </w:rPr>
        <w:pict>
          <v:shape id="Рисунок 4" o:spid="_x0000_i1026" type="#_x0000_t75" style="width:468pt;height:263.25pt;visibility:visible">
            <v:imagedata r:id="rId5" o:title=""/>
          </v:shape>
        </w:pict>
      </w:r>
      <w:r>
        <w:rPr>
          <w:lang w:val="en-US"/>
        </w:rPr>
        <w:t>255127911.320045200140001240192412</w:t>
      </w:r>
    </w:p>
    <w:sectPr w:rsidR="00844DC4" w:rsidRPr="003345F8" w:rsidSect="0049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5F8"/>
    <w:rsid w:val="00084DDF"/>
    <w:rsid w:val="00176B15"/>
    <w:rsid w:val="001B4540"/>
    <w:rsid w:val="003345F8"/>
    <w:rsid w:val="003D239C"/>
    <w:rsid w:val="0049684C"/>
    <w:rsid w:val="0068251D"/>
    <w:rsid w:val="006856D9"/>
    <w:rsid w:val="00844DC4"/>
    <w:rsid w:val="008E1EB4"/>
    <w:rsid w:val="009C1B2C"/>
    <w:rsid w:val="00A25797"/>
    <w:rsid w:val="00A41072"/>
    <w:rsid w:val="00B10135"/>
    <w:rsid w:val="00C433C2"/>
    <w:rsid w:val="00C73031"/>
    <w:rsid w:val="00E75C82"/>
    <w:rsid w:val="00F1755E"/>
    <w:rsid w:val="00F8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4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34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4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213</TotalTime>
  <Pages>1</Pages>
  <Words>6</Words>
  <Characters>36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4</cp:revision>
  <dcterms:created xsi:type="dcterms:W3CDTF">2016-01-19T19:00:00Z</dcterms:created>
  <dcterms:modified xsi:type="dcterms:W3CDTF">2016-03-05T13:18:00Z</dcterms:modified>
</cp:coreProperties>
</file>